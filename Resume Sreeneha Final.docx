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77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95"/>
        <w:gridCol w:w="6395"/>
      </w:tblGrid>
      <w:tr w:rsidR="001B2ABD" w14:paraId="13E529D4" w14:textId="77777777" w:rsidTr="00482278">
        <w:trPr>
          <w:trHeight w:val="3544"/>
        </w:trPr>
        <w:tc>
          <w:tcPr>
            <w:tcW w:w="3600" w:type="dxa"/>
            <w:vAlign w:val="bottom"/>
          </w:tcPr>
          <w:p w14:paraId="7AA0AC5A" w14:textId="388E2552" w:rsidR="001B2ABD" w:rsidRDefault="00884ADE" w:rsidP="00482278">
            <w:pPr>
              <w:tabs>
                <w:tab w:val="left" w:pos="990"/>
              </w:tabs>
            </w:pPr>
            <w:r w:rsidRPr="00884ADE">
              <w:rPr>
                <w:noProof/>
              </w:rPr>
              <w:drawing>
                <wp:inline distT="0" distB="0" distL="0" distR="0" wp14:anchorId="274EE7AA" wp14:editId="189C2041">
                  <wp:extent cx="1670050" cy="209931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</w:tcPr>
          <w:p w14:paraId="0100FFB8" w14:textId="77777777" w:rsidR="001B2ABD" w:rsidRDefault="001B2ABD" w:rsidP="00482278">
            <w:pPr>
              <w:tabs>
                <w:tab w:val="left" w:pos="990"/>
              </w:tabs>
            </w:pPr>
          </w:p>
        </w:tc>
        <w:tc>
          <w:tcPr>
            <w:tcW w:w="6395" w:type="dxa"/>
            <w:vAlign w:val="bottom"/>
          </w:tcPr>
          <w:p w14:paraId="1E5EF59C" w14:textId="3782288E" w:rsidR="001B2ABD" w:rsidRPr="00EB0280" w:rsidRDefault="00435FF7" w:rsidP="00482278">
            <w:pPr>
              <w:pStyle w:val="Title"/>
              <w:rPr>
                <w:sz w:val="72"/>
                <w:szCs w:val="72"/>
              </w:rPr>
            </w:pPr>
            <w:r w:rsidRPr="00EB0280">
              <w:rPr>
                <w:sz w:val="72"/>
                <w:szCs w:val="72"/>
              </w:rPr>
              <w:t>Sreeneha SAMUDRALA</w:t>
            </w:r>
          </w:p>
          <w:p w14:paraId="3C012B41" w14:textId="647815E7" w:rsidR="001B2ABD" w:rsidRDefault="00435FF7" w:rsidP="00482278">
            <w:pPr>
              <w:pStyle w:val="Subtitle"/>
            </w:pPr>
            <w:r w:rsidRPr="0095137F">
              <w:rPr>
                <w:spacing w:val="161"/>
                <w:w w:val="100"/>
              </w:rPr>
              <w:t>Studen</w:t>
            </w:r>
            <w:r w:rsidRPr="0095137F">
              <w:rPr>
                <w:spacing w:val="1"/>
                <w:w w:val="100"/>
              </w:rPr>
              <w:t>t</w:t>
            </w:r>
          </w:p>
        </w:tc>
      </w:tr>
      <w:tr w:rsidR="001B2ABD" w14:paraId="69E8365A" w14:textId="77777777" w:rsidTr="00482278">
        <w:tc>
          <w:tcPr>
            <w:tcW w:w="3600" w:type="dxa"/>
          </w:tcPr>
          <w:sdt>
            <w:sdtPr>
              <w:id w:val="-1711873194"/>
              <w:placeholder>
                <w:docPart w:val="456A5032F5DD43CBAAF5242CF57E9F49"/>
              </w:placeholder>
              <w:temporary/>
              <w:showingPlcHdr/>
              <w15:appearance w15:val="hidden"/>
            </w:sdtPr>
            <w:sdtContent>
              <w:p w14:paraId="598277A4" w14:textId="77777777" w:rsidR="001B2ABD" w:rsidRDefault="00036450" w:rsidP="00482278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4A6D5F9" w14:textId="50B81B3B" w:rsidR="00036450" w:rsidRDefault="00435FF7" w:rsidP="00482278">
            <w:r>
              <w:t>Aspiring student looking for exciting internship opportunities in data science, ML and/or full stack development</w:t>
            </w:r>
          </w:p>
          <w:p w14:paraId="6F6BB015" w14:textId="77777777" w:rsidR="00036450" w:rsidRDefault="00036450" w:rsidP="00482278"/>
          <w:sdt>
            <w:sdtPr>
              <w:id w:val="-1954003311"/>
              <w:placeholder>
                <w:docPart w:val="CD773D7FC50C4AB88D27D01C77AA61A4"/>
              </w:placeholder>
              <w:temporary/>
              <w:showingPlcHdr/>
              <w15:appearance w15:val="hidden"/>
            </w:sdtPr>
            <w:sdtContent>
              <w:p w14:paraId="114F14C9" w14:textId="77777777" w:rsidR="00036450" w:rsidRPr="00CB0055" w:rsidRDefault="00CB0055" w:rsidP="00482278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85580CC158840AAA622F1047C25D1B7"/>
              </w:placeholder>
              <w:temporary/>
              <w:showingPlcHdr/>
              <w15:appearance w15:val="hidden"/>
            </w:sdtPr>
            <w:sdtContent>
              <w:p w14:paraId="21DD1FF0" w14:textId="77777777" w:rsidR="004D3011" w:rsidRDefault="004D3011" w:rsidP="00482278">
                <w:r w:rsidRPr="004D3011">
                  <w:t>PHONE:</w:t>
                </w:r>
              </w:p>
            </w:sdtContent>
          </w:sdt>
          <w:p w14:paraId="746AC5DF" w14:textId="46C63CDC" w:rsidR="004D3011" w:rsidRDefault="001F5ECD" w:rsidP="00482278">
            <w:r>
              <w:t>+91 7358292086</w:t>
            </w:r>
          </w:p>
          <w:p w14:paraId="3F35FACA" w14:textId="77777777" w:rsidR="004D3011" w:rsidRDefault="004D3011" w:rsidP="00482278"/>
          <w:sdt>
            <w:sdtPr>
              <w:id w:val="-240260293"/>
              <w:placeholder>
                <w:docPart w:val="1FD1450362114B9BA22C75C3C069662B"/>
              </w:placeholder>
              <w:temporary/>
              <w:showingPlcHdr/>
              <w15:appearance w15:val="hidden"/>
            </w:sdtPr>
            <w:sdtContent>
              <w:p w14:paraId="14E2FE1D" w14:textId="77777777" w:rsidR="004D3011" w:rsidRDefault="004D3011" w:rsidP="00482278">
                <w:r w:rsidRPr="004D3011">
                  <w:t>EMAIL:</w:t>
                </w:r>
              </w:p>
            </w:sdtContent>
          </w:sdt>
          <w:p w14:paraId="454D791A" w14:textId="6B8BAC52" w:rsidR="001F5ECD" w:rsidRDefault="001F5ECD" w:rsidP="00482278">
            <w:r>
              <w:t>neha.samud@gmail.com</w:t>
            </w:r>
          </w:p>
          <w:p w14:paraId="4DD2FBA9" w14:textId="77777777" w:rsidR="006A7672" w:rsidRDefault="006A7672" w:rsidP="00482278"/>
          <w:p w14:paraId="1C572BC1" w14:textId="6FC741C5" w:rsidR="006A7672" w:rsidRDefault="006A7672" w:rsidP="006A7672">
            <w:pPr>
              <w:pStyle w:val="Heading3"/>
            </w:pPr>
            <w:r>
              <w:t>Skills</w:t>
            </w:r>
          </w:p>
          <w:p w14:paraId="4030E8AD" w14:textId="7B086CB5" w:rsidR="006A7672" w:rsidRDefault="006A7672" w:rsidP="006A7672">
            <w:r>
              <w:t>- Python</w:t>
            </w:r>
          </w:p>
          <w:p w14:paraId="2F5AFFEE" w14:textId="1C0BDE4D" w:rsidR="006A7672" w:rsidRDefault="006A7672" w:rsidP="006A7672">
            <w:r>
              <w:t>- Java</w:t>
            </w:r>
          </w:p>
          <w:p w14:paraId="51191817" w14:textId="21357D12" w:rsidR="006A7672" w:rsidRDefault="006A7672" w:rsidP="006A7672">
            <w:r>
              <w:t>- C / C++</w:t>
            </w:r>
          </w:p>
          <w:p w14:paraId="4ABE00E6" w14:textId="3C0EDCB2" w:rsidR="006A7672" w:rsidRDefault="006A7672" w:rsidP="006A7672">
            <w:r>
              <w:t>- Scikit Learn</w:t>
            </w:r>
          </w:p>
          <w:p w14:paraId="76354986" w14:textId="2DD413F8" w:rsidR="006A7672" w:rsidRDefault="006A7672" w:rsidP="006A7672">
            <w:r>
              <w:t>- Azure ML Studio</w:t>
            </w:r>
          </w:p>
          <w:p w14:paraId="75528EF1" w14:textId="7C6AF208" w:rsidR="006A7672" w:rsidRDefault="006A7672" w:rsidP="006A7672">
            <w:r>
              <w:t xml:space="preserve">- Pandas and </w:t>
            </w:r>
            <w:proofErr w:type="spellStart"/>
            <w:r>
              <w:t>numPy</w:t>
            </w:r>
            <w:proofErr w:type="spellEnd"/>
            <w:r>
              <w:t xml:space="preserve"> packages </w:t>
            </w:r>
          </w:p>
          <w:p w14:paraId="7B4297BA" w14:textId="779724C8" w:rsidR="006A7672" w:rsidRDefault="006A7672" w:rsidP="006A7672">
            <w:r>
              <w:t>- EDA and Feature engineering</w:t>
            </w:r>
          </w:p>
          <w:p w14:paraId="44C3B53A" w14:textId="5C81B1B8" w:rsidR="006A7672" w:rsidRDefault="006A7672" w:rsidP="006A7672">
            <w:r>
              <w:t>- Natural Language Processing</w:t>
            </w:r>
          </w:p>
          <w:p w14:paraId="768BD840" w14:textId="33EE476B" w:rsidR="00E5704F" w:rsidRDefault="00E5704F" w:rsidP="006A7672">
            <w:r>
              <w:t xml:space="preserve">- </w:t>
            </w:r>
            <w:proofErr w:type="spellStart"/>
            <w:r>
              <w:t>PyTorch</w:t>
            </w:r>
            <w:proofErr w:type="spellEnd"/>
          </w:p>
          <w:p w14:paraId="3CCBE5AB" w14:textId="65712AC8" w:rsidR="00E5704F" w:rsidRDefault="00E5704F" w:rsidP="006A7672">
            <w:r>
              <w:t>- Spacy</w:t>
            </w:r>
          </w:p>
          <w:p w14:paraId="41832AC0" w14:textId="14910E63" w:rsidR="00E5704F" w:rsidRDefault="00E5704F" w:rsidP="006A7672">
            <w:r>
              <w:t>- NLTK</w:t>
            </w:r>
          </w:p>
          <w:p w14:paraId="1BE1A00B" w14:textId="48CB852C" w:rsidR="00E5704F" w:rsidRDefault="00E5704F" w:rsidP="006A7672">
            <w:r>
              <w:t>- Transformers</w:t>
            </w:r>
          </w:p>
          <w:p w14:paraId="095FC7D2" w14:textId="01DCB699" w:rsidR="00DE4B30" w:rsidRDefault="00DE4B30" w:rsidP="006A7672">
            <w:r>
              <w:t>- Computer Vision</w:t>
            </w:r>
          </w:p>
          <w:p w14:paraId="0B55BC70" w14:textId="1F6DC5A8" w:rsidR="00DE4B30" w:rsidRDefault="00DE4B30" w:rsidP="006A7672">
            <w:r>
              <w:t>- OpenCV package</w:t>
            </w:r>
          </w:p>
          <w:p w14:paraId="442B3867" w14:textId="053B3605" w:rsidR="00DE4B30" w:rsidRDefault="00DE4B30" w:rsidP="006A7672">
            <w:r>
              <w:t>- PIL package</w:t>
            </w:r>
          </w:p>
          <w:p w14:paraId="0A890162" w14:textId="0EBD6C60" w:rsidR="006A7672" w:rsidRPr="004D3011" w:rsidRDefault="006A7672" w:rsidP="006A7672">
            <w:r>
              <w:t>- Image processing</w:t>
            </w:r>
          </w:p>
        </w:tc>
        <w:tc>
          <w:tcPr>
            <w:tcW w:w="795" w:type="dxa"/>
          </w:tcPr>
          <w:p w14:paraId="4506BCEE" w14:textId="77777777" w:rsidR="001B2ABD" w:rsidRDefault="001B2ABD" w:rsidP="00482278">
            <w:pPr>
              <w:tabs>
                <w:tab w:val="left" w:pos="990"/>
              </w:tabs>
            </w:pPr>
          </w:p>
        </w:tc>
        <w:tc>
          <w:tcPr>
            <w:tcW w:w="6395" w:type="dxa"/>
          </w:tcPr>
          <w:sdt>
            <w:sdtPr>
              <w:id w:val="1049110328"/>
              <w:placeholder>
                <w:docPart w:val="AC771348A0E74A68893FCEFA12F37AD1"/>
              </w:placeholder>
              <w:temporary/>
              <w:showingPlcHdr/>
              <w15:appearance w15:val="hidden"/>
            </w:sdtPr>
            <w:sdtContent>
              <w:p w14:paraId="2E8AD65F" w14:textId="77777777" w:rsidR="001B2ABD" w:rsidRDefault="00E25A26" w:rsidP="00482278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F4EC12C" w14:textId="7EF39589" w:rsidR="00036450" w:rsidRPr="00036450" w:rsidRDefault="00435FF7" w:rsidP="00482278">
            <w:pPr>
              <w:pStyle w:val="Heading4"/>
            </w:pPr>
            <w:r>
              <w:t>VIT Chennai</w:t>
            </w:r>
          </w:p>
          <w:p w14:paraId="2B55737A" w14:textId="79CB9193" w:rsidR="00036450" w:rsidRPr="00B359E4" w:rsidRDefault="00435FF7" w:rsidP="00482278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2023</w:t>
            </w:r>
          </w:p>
          <w:p w14:paraId="083BD588" w14:textId="4FEC783C" w:rsidR="004D3011" w:rsidRDefault="00435FF7" w:rsidP="00482278">
            <w:r>
              <w:t>B. Tech in Electronics and Computer Engineering</w:t>
            </w:r>
          </w:p>
          <w:p w14:paraId="7A7B7D72" w14:textId="77777777" w:rsidR="00036450" w:rsidRDefault="00036450" w:rsidP="00482278"/>
          <w:p w14:paraId="6E8883B5" w14:textId="7DC2C80A" w:rsidR="00036450" w:rsidRPr="00B359E4" w:rsidRDefault="00435FF7" w:rsidP="00482278">
            <w:pPr>
              <w:pStyle w:val="Heading4"/>
            </w:pPr>
            <w:r>
              <w:t>Area of Interest</w:t>
            </w:r>
          </w:p>
          <w:p w14:paraId="5E21AE3F" w14:textId="77777777" w:rsidR="00435FF7" w:rsidRDefault="00435FF7" w:rsidP="00482278">
            <w:pPr>
              <w:pStyle w:val="ListParagraph"/>
              <w:numPr>
                <w:ilvl w:val="0"/>
                <w:numId w:val="1"/>
              </w:numPr>
            </w:pPr>
            <w:r>
              <w:t>Data Science and Machine Learning</w:t>
            </w:r>
          </w:p>
          <w:p w14:paraId="3D139D71" w14:textId="059CFE62" w:rsidR="00036450" w:rsidRDefault="00435FF7" w:rsidP="00482278">
            <w:pPr>
              <w:pStyle w:val="ListParagraph"/>
              <w:numPr>
                <w:ilvl w:val="0"/>
                <w:numId w:val="1"/>
              </w:numPr>
            </w:pPr>
            <w:r>
              <w:t>Full Stack</w:t>
            </w:r>
            <w:r w:rsidR="0095137F">
              <w:t xml:space="preserve"> development</w:t>
            </w:r>
          </w:p>
          <w:p w14:paraId="72D79A3D" w14:textId="551E7FD9" w:rsidR="00435792" w:rsidRDefault="00EA2790" w:rsidP="00482278">
            <w:pPr>
              <w:pStyle w:val="ListParagraph"/>
              <w:numPr>
                <w:ilvl w:val="0"/>
                <w:numId w:val="1"/>
              </w:numPr>
            </w:pPr>
            <w:r>
              <w:t>Computer Vision</w:t>
            </w:r>
          </w:p>
          <w:p w14:paraId="191553CD" w14:textId="25D69864" w:rsidR="002B1976" w:rsidRDefault="002B1976" w:rsidP="002B1976">
            <w:pPr>
              <w:pStyle w:val="Heading2"/>
            </w:pPr>
            <w:r>
              <w:t>EXPERIENCE</w:t>
            </w:r>
          </w:p>
          <w:p w14:paraId="038A5F0E" w14:textId="74C1600C" w:rsidR="00D52BD2" w:rsidRPr="005A7F04" w:rsidRDefault="00AC2EAB" w:rsidP="008E7296">
            <w:pPr>
              <w:rPr>
                <w:b/>
                <w:bCs/>
              </w:rPr>
            </w:pPr>
            <w:r w:rsidRPr="005A7F04">
              <w:rPr>
                <w:b/>
                <w:bCs/>
              </w:rPr>
              <w:t>Worked</w:t>
            </w:r>
            <w:r w:rsidR="00081ECC" w:rsidRPr="005A7F04">
              <w:rPr>
                <w:b/>
                <w:bCs/>
              </w:rPr>
              <w:t xml:space="preserve"> as a </w:t>
            </w:r>
            <w:r w:rsidR="005A7F04" w:rsidRPr="005A7F04">
              <w:rPr>
                <w:b/>
                <w:bCs/>
              </w:rPr>
              <w:t>Data Science</w:t>
            </w:r>
            <w:r w:rsidR="005924D7">
              <w:rPr>
                <w:b/>
                <w:bCs/>
              </w:rPr>
              <w:t xml:space="preserve"> </w:t>
            </w:r>
            <w:r w:rsidR="005A7F04" w:rsidRPr="005A7F04">
              <w:rPr>
                <w:b/>
                <w:bCs/>
              </w:rPr>
              <w:t>(NLP)</w:t>
            </w:r>
            <w:r w:rsidR="00081ECC" w:rsidRPr="005A7F04">
              <w:rPr>
                <w:b/>
                <w:bCs/>
              </w:rPr>
              <w:t xml:space="preserve"> Intern at </w:t>
            </w:r>
            <w:proofErr w:type="spellStart"/>
            <w:r w:rsidR="00081ECC" w:rsidRPr="005A7F04">
              <w:rPr>
                <w:b/>
                <w:bCs/>
              </w:rPr>
              <w:t>Discite</w:t>
            </w:r>
            <w:proofErr w:type="spellEnd"/>
            <w:r w:rsidR="00081ECC" w:rsidRPr="005A7F04">
              <w:rPr>
                <w:b/>
                <w:bCs/>
              </w:rPr>
              <w:t xml:space="preserve"> Analytics and AI</w:t>
            </w:r>
            <w:r w:rsidR="00D52BD2" w:rsidRPr="005A7F04">
              <w:rPr>
                <w:b/>
                <w:bCs/>
              </w:rPr>
              <w:t xml:space="preserve"> </w:t>
            </w:r>
            <w:r w:rsidRPr="005A7F04">
              <w:rPr>
                <w:b/>
                <w:bCs/>
              </w:rPr>
              <w:t xml:space="preserve">for 4 </w:t>
            </w:r>
            <w:r w:rsidR="00D52BD2" w:rsidRPr="005A7F04">
              <w:rPr>
                <w:b/>
                <w:bCs/>
              </w:rPr>
              <w:t>months</w:t>
            </w:r>
            <w:r w:rsidR="00081ECC" w:rsidRPr="005A7F04">
              <w:rPr>
                <w:b/>
                <w:bCs/>
              </w:rPr>
              <w:t xml:space="preserve">. </w:t>
            </w:r>
            <w:r w:rsidRPr="005A7F04">
              <w:rPr>
                <w:b/>
                <w:bCs/>
              </w:rPr>
              <w:t>[June 2022 – September 2022]</w:t>
            </w:r>
            <w:r w:rsidR="005A7F04">
              <w:rPr>
                <w:b/>
                <w:bCs/>
              </w:rPr>
              <w:t>.</w:t>
            </w:r>
          </w:p>
          <w:p w14:paraId="3343658F" w14:textId="77777777" w:rsidR="00AC2EAB" w:rsidRDefault="00081ECC" w:rsidP="00AC2EAB">
            <w:pPr>
              <w:pStyle w:val="ListParagraph"/>
              <w:numPr>
                <w:ilvl w:val="0"/>
                <w:numId w:val="6"/>
              </w:numPr>
            </w:pPr>
            <w:r>
              <w:t>I work</w:t>
            </w:r>
            <w:r w:rsidR="00AC2EAB">
              <w:t>ed</w:t>
            </w:r>
            <w:r>
              <w:t xml:space="preserve"> on projects based on NLP and Computer Vision</w:t>
            </w:r>
            <w:r w:rsidR="00D52BD2">
              <w:t xml:space="preserve"> for clients</w:t>
            </w:r>
            <w:r>
              <w:t>.</w:t>
            </w:r>
          </w:p>
          <w:p w14:paraId="18528E99" w14:textId="0EF39FBA" w:rsidR="00AC2EAB" w:rsidRDefault="00A62468" w:rsidP="00AC2EAB">
            <w:pPr>
              <w:pStyle w:val="ListParagraph"/>
              <w:numPr>
                <w:ilvl w:val="0"/>
                <w:numId w:val="6"/>
              </w:numPr>
            </w:pPr>
            <w:r>
              <w:t>A few examples are</w:t>
            </w:r>
            <w:r w:rsidR="00AC2EAB">
              <w:t>:</w:t>
            </w:r>
          </w:p>
          <w:p w14:paraId="52B11A1E" w14:textId="3DEBD347" w:rsidR="00AC2EAB" w:rsidRDefault="00081ECC" w:rsidP="00AC2EAB">
            <w:pPr>
              <w:pStyle w:val="ListParagraph"/>
              <w:numPr>
                <w:ilvl w:val="0"/>
                <w:numId w:val="8"/>
              </w:numPr>
            </w:pPr>
            <w:r>
              <w:t>Text summarizations</w:t>
            </w:r>
            <w:r w:rsidR="00AC2EAB">
              <w:t xml:space="preserve"> (abstractive, Extractive, Pegasus</w:t>
            </w:r>
            <w:r w:rsidR="00A82203">
              <w:t>,</w:t>
            </w:r>
            <w:r w:rsidR="00AC2EAB">
              <w:t xml:space="preserve"> CNN summarization models</w:t>
            </w:r>
            <w:r w:rsidR="00F05B1E">
              <w:t xml:space="preserve">, </w:t>
            </w:r>
            <w:proofErr w:type="spellStart"/>
            <w:r w:rsidR="00F05B1E">
              <w:t>HuggingFace</w:t>
            </w:r>
            <w:proofErr w:type="spellEnd"/>
            <w:r w:rsidR="00F05B1E">
              <w:t xml:space="preserve"> Transformers, Spacy, </w:t>
            </w:r>
            <w:proofErr w:type="spellStart"/>
            <w:r w:rsidR="00F05B1E">
              <w:t>PyTorch</w:t>
            </w:r>
            <w:proofErr w:type="spellEnd"/>
            <w:r w:rsidR="00F05B1E">
              <w:t>, BERT models etc.</w:t>
            </w:r>
            <w:r w:rsidR="00AC2EAB">
              <w:t>)</w:t>
            </w:r>
            <w:r w:rsidR="00A82203">
              <w:t xml:space="preserve"> </w:t>
            </w:r>
          </w:p>
          <w:p w14:paraId="16F0A465" w14:textId="25FA76AB" w:rsidR="00AC2EAB" w:rsidRDefault="00AC2EAB" w:rsidP="00AC2EAB">
            <w:pPr>
              <w:pStyle w:val="ListParagraph"/>
              <w:numPr>
                <w:ilvl w:val="0"/>
                <w:numId w:val="8"/>
              </w:numPr>
            </w:pPr>
            <w:r>
              <w:t>E</w:t>
            </w:r>
            <w:r w:rsidR="00A82203">
              <w:t>ssay grading</w:t>
            </w:r>
            <w:r>
              <w:t xml:space="preserve"> (Criteria based like, grammar checking, vocabulary, spelling error and other NLP techniques)</w:t>
            </w:r>
            <w:r w:rsidR="00A82203">
              <w:t xml:space="preserve">, </w:t>
            </w:r>
          </w:p>
          <w:p w14:paraId="72E64A09" w14:textId="7FB929FD" w:rsidR="00AC2EAB" w:rsidRDefault="00AC2EAB" w:rsidP="00AC2EAB">
            <w:pPr>
              <w:pStyle w:val="ListParagraph"/>
              <w:numPr>
                <w:ilvl w:val="0"/>
                <w:numId w:val="8"/>
              </w:numPr>
            </w:pPr>
            <w:r>
              <w:t>S</w:t>
            </w:r>
            <w:r w:rsidR="00A82203">
              <w:t>entiment analysis</w:t>
            </w:r>
            <w:r w:rsidR="005A7F04">
              <w:t xml:space="preserve"> (using traditional </w:t>
            </w:r>
            <w:r w:rsidR="00E5704F">
              <w:t>classification</w:t>
            </w:r>
            <w:r w:rsidR="005A7F04">
              <w:t xml:space="preserve"> and text </w:t>
            </w:r>
            <w:r w:rsidR="00E5704F">
              <w:t>preprocessing</w:t>
            </w:r>
            <w:r w:rsidR="005A7F04">
              <w:t xml:space="preserve"> and using GPT3 models)</w:t>
            </w:r>
            <w:r>
              <w:t>,</w:t>
            </w:r>
          </w:p>
          <w:p w14:paraId="12304CB0" w14:textId="77777777" w:rsidR="005A7F04" w:rsidRDefault="00D52BD2" w:rsidP="005A7F04">
            <w:pPr>
              <w:pStyle w:val="ListParagraph"/>
              <w:numPr>
                <w:ilvl w:val="0"/>
                <w:numId w:val="8"/>
              </w:numPr>
            </w:pPr>
            <w:r>
              <w:t>automated post generation</w:t>
            </w:r>
            <w:r w:rsidR="00AC2EAB">
              <w:t xml:space="preserve"> and quiz generator</w:t>
            </w:r>
            <w:r w:rsidR="00081ECC">
              <w:t xml:space="preserve"> using various </w:t>
            </w:r>
            <w:r w:rsidR="005A7F04">
              <w:t xml:space="preserve">summarization </w:t>
            </w:r>
            <w:r w:rsidR="00081ECC">
              <w:t>models and OpenAI</w:t>
            </w:r>
            <w:r w:rsidR="005A7F04">
              <w:t>-</w:t>
            </w:r>
            <w:r w:rsidR="00081ECC">
              <w:t>GPT3</w:t>
            </w:r>
          </w:p>
          <w:p w14:paraId="3E3E62B7" w14:textId="017182B5" w:rsidR="00081ECC" w:rsidRDefault="00A62468" w:rsidP="005A7F04">
            <w:pPr>
              <w:pStyle w:val="ListParagraph"/>
              <w:numPr>
                <w:ilvl w:val="0"/>
                <w:numId w:val="8"/>
              </w:numPr>
            </w:pPr>
            <w:r>
              <w:t>C</w:t>
            </w:r>
            <w:r w:rsidR="00081ECC">
              <w:t xml:space="preserve">reating real-time </w:t>
            </w:r>
            <w:r w:rsidR="00AF21DC">
              <w:t xml:space="preserve">Face and hair filter making using </w:t>
            </w:r>
            <w:proofErr w:type="spellStart"/>
            <w:r w:rsidR="00AF21DC">
              <w:t>openCV</w:t>
            </w:r>
            <w:proofErr w:type="spellEnd"/>
            <w:r w:rsidR="00AF21DC">
              <w:t xml:space="preserve"> and Augmented reality</w:t>
            </w:r>
            <w:r w:rsidR="00081ECC">
              <w:t>.</w:t>
            </w:r>
            <w:r w:rsidR="00AF21DC">
              <w:t xml:space="preserve"> </w:t>
            </w:r>
          </w:p>
          <w:p w14:paraId="7AB00DD3" w14:textId="254A6C9F" w:rsidR="00BA0784" w:rsidRDefault="00BA0784" w:rsidP="005A7F04">
            <w:pPr>
              <w:pStyle w:val="ListParagraph"/>
              <w:numPr>
                <w:ilvl w:val="0"/>
                <w:numId w:val="8"/>
              </w:numPr>
            </w:pPr>
            <w:r>
              <w:t xml:space="preserve">Working with Docker, </w:t>
            </w:r>
            <w:proofErr w:type="spellStart"/>
            <w:r>
              <w:t>Streamlit</w:t>
            </w:r>
            <w:proofErr w:type="spellEnd"/>
            <w:r>
              <w:t xml:space="preserve">, </w:t>
            </w:r>
            <w:proofErr w:type="spellStart"/>
            <w:r>
              <w:t>HuggingFace</w:t>
            </w:r>
            <w:proofErr w:type="spellEnd"/>
            <w:r>
              <w:t xml:space="preserve"> Spaces and Google </w:t>
            </w:r>
            <w:proofErr w:type="spellStart"/>
            <w:r>
              <w:t>Colab</w:t>
            </w:r>
            <w:proofErr w:type="spellEnd"/>
            <w:r>
              <w:t xml:space="preserve"> for model Training, </w:t>
            </w:r>
            <w:r w:rsidR="00E5704F">
              <w:t>development,</w:t>
            </w:r>
            <w:r>
              <w:t xml:space="preserve"> and deployment (MLOPs)</w:t>
            </w:r>
          </w:p>
          <w:p w14:paraId="7C378C32" w14:textId="77777777" w:rsidR="00081ECC" w:rsidRDefault="00081ECC" w:rsidP="008E7296"/>
          <w:p w14:paraId="15355478" w14:textId="77777777" w:rsidR="006311DD" w:rsidRPr="005A7F04" w:rsidRDefault="00EA1DCA" w:rsidP="008E7296">
            <w:pPr>
              <w:rPr>
                <w:b/>
                <w:bCs/>
              </w:rPr>
            </w:pPr>
            <w:r w:rsidRPr="005A7F04">
              <w:rPr>
                <w:b/>
                <w:bCs/>
              </w:rPr>
              <w:t xml:space="preserve">Worked </w:t>
            </w:r>
            <w:r w:rsidR="002B1976" w:rsidRPr="005A7F04">
              <w:rPr>
                <w:b/>
                <w:bCs/>
              </w:rPr>
              <w:t xml:space="preserve">as an AI/ML intern at </w:t>
            </w:r>
            <w:proofErr w:type="spellStart"/>
            <w:r w:rsidR="002B1976" w:rsidRPr="005A7F04">
              <w:rPr>
                <w:b/>
                <w:bCs/>
              </w:rPr>
              <w:t>Appcilious</w:t>
            </w:r>
            <w:proofErr w:type="spellEnd"/>
            <w:r w:rsidR="002B1976" w:rsidRPr="005A7F04">
              <w:rPr>
                <w:b/>
                <w:bCs/>
              </w:rPr>
              <w:t xml:space="preserve"> </w:t>
            </w:r>
            <w:proofErr w:type="spellStart"/>
            <w:r w:rsidR="002B1976" w:rsidRPr="005A7F04">
              <w:rPr>
                <w:b/>
                <w:bCs/>
              </w:rPr>
              <w:t>pvt</w:t>
            </w:r>
            <w:proofErr w:type="spellEnd"/>
            <w:r w:rsidR="002B1976" w:rsidRPr="005A7F04">
              <w:rPr>
                <w:b/>
                <w:bCs/>
              </w:rPr>
              <w:t xml:space="preserve"> ltd</w:t>
            </w:r>
            <w:r w:rsidRPr="005A7F04">
              <w:rPr>
                <w:b/>
                <w:bCs/>
              </w:rPr>
              <w:t xml:space="preserve"> for 2 months</w:t>
            </w:r>
            <w:r w:rsidR="006311DD" w:rsidRPr="005A7F04">
              <w:rPr>
                <w:b/>
                <w:bCs/>
              </w:rPr>
              <w:t xml:space="preserve"> </w:t>
            </w:r>
          </w:p>
          <w:p w14:paraId="1F5EF3AD" w14:textId="05331EE8" w:rsidR="002B1976" w:rsidRPr="005A7F04" w:rsidRDefault="006311DD" w:rsidP="008E7296">
            <w:pPr>
              <w:rPr>
                <w:b/>
                <w:bCs/>
              </w:rPr>
            </w:pPr>
            <w:r w:rsidRPr="005A7F04">
              <w:rPr>
                <w:b/>
                <w:bCs/>
              </w:rPr>
              <w:t>(Dec 2021 – Jan 2022)</w:t>
            </w:r>
            <w:r w:rsidR="00EA1DCA" w:rsidRPr="005A7F04">
              <w:rPr>
                <w:b/>
                <w:bCs/>
              </w:rPr>
              <w:t>.</w:t>
            </w:r>
          </w:p>
          <w:p w14:paraId="6610994E" w14:textId="256DD64A" w:rsidR="00EA1DCA" w:rsidRDefault="00EA1DCA" w:rsidP="008E7296">
            <w:r>
              <w:t xml:space="preserve">Key </w:t>
            </w:r>
            <w:r w:rsidR="00377645">
              <w:t>Highlights: -</w:t>
            </w:r>
          </w:p>
          <w:p w14:paraId="33A00F60" w14:textId="77777777" w:rsidR="008E7296" w:rsidRDefault="002B1976" w:rsidP="008E7296">
            <w:pPr>
              <w:pStyle w:val="ListParagraph"/>
              <w:numPr>
                <w:ilvl w:val="0"/>
                <w:numId w:val="5"/>
              </w:numPr>
            </w:pPr>
            <w:r>
              <w:t>work</w:t>
            </w:r>
            <w:r w:rsidR="002C0010">
              <w:t>ed</w:t>
            </w:r>
            <w:r>
              <w:t xml:space="preserve"> on speech and voice processing projects</w:t>
            </w:r>
            <w:r w:rsidR="002C0010">
              <w:t>, like voice cloning and text to speech models.</w:t>
            </w:r>
          </w:p>
          <w:p w14:paraId="172DE8F3" w14:textId="7C17B003" w:rsidR="008E7296" w:rsidRDefault="002C0010" w:rsidP="008E7296">
            <w:pPr>
              <w:pStyle w:val="ListParagraph"/>
              <w:numPr>
                <w:ilvl w:val="0"/>
                <w:numId w:val="5"/>
              </w:numPr>
            </w:pPr>
            <w:r>
              <w:t xml:space="preserve">worked on </w:t>
            </w:r>
            <w:r w:rsidR="00EA2790">
              <w:t xml:space="preserve">Computer Vision </w:t>
            </w:r>
            <w:r>
              <w:t xml:space="preserve">image processing projects like lip-sync, background changing, video matting and face enhancement. </w:t>
            </w:r>
          </w:p>
          <w:p w14:paraId="52390A2E" w14:textId="77777777" w:rsidR="008E7296" w:rsidRDefault="002C0010" w:rsidP="008E7296">
            <w:pPr>
              <w:pStyle w:val="ListParagraph"/>
              <w:numPr>
                <w:ilvl w:val="0"/>
                <w:numId w:val="5"/>
              </w:numPr>
            </w:pPr>
            <w:r>
              <w:t xml:space="preserve">done research on the above topics to find the right useful packages and GitHub repositories. </w:t>
            </w:r>
          </w:p>
          <w:p w14:paraId="5DBD42DB" w14:textId="77777777" w:rsidR="008E7296" w:rsidRDefault="002C0010" w:rsidP="008E7296">
            <w:pPr>
              <w:pStyle w:val="ListParagraph"/>
              <w:numPr>
                <w:ilvl w:val="0"/>
                <w:numId w:val="5"/>
              </w:numPr>
            </w:pPr>
            <w:r>
              <w:t xml:space="preserve">trained a forward </w:t>
            </w:r>
            <w:proofErr w:type="spellStart"/>
            <w:r>
              <w:t>tacotron</w:t>
            </w:r>
            <w:proofErr w:type="spellEnd"/>
            <w:r>
              <w:t xml:space="preserve"> model for text-to-speech conversion on python</w:t>
            </w:r>
          </w:p>
          <w:p w14:paraId="169FF01D" w14:textId="675CA32A" w:rsidR="008E7296" w:rsidRDefault="002C0010" w:rsidP="008E7296">
            <w:pPr>
              <w:pStyle w:val="ListParagraph"/>
              <w:numPr>
                <w:ilvl w:val="0"/>
                <w:numId w:val="5"/>
              </w:numPr>
            </w:pPr>
            <w:r>
              <w:t xml:space="preserve">trained a model to </w:t>
            </w:r>
            <w:r w:rsidR="0053597B">
              <w:t>lip-sync</w:t>
            </w:r>
            <w:r>
              <w:t xml:space="preserve"> </w:t>
            </w:r>
            <w:r w:rsidR="0053597B">
              <w:t xml:space="preserve">an image to </w:t>
            </w:r>
            <w:r w:rsidR="00377645">
              <w:t xml:space="preserve">a </w:t>
            </w:r>
            <w:r w:rsidR="0053597B">
              <w:t xml:space="preserve">given audio from the </w:t>
            </w:r>
            <w:proofErr w:type="spellStart"/>
            <w:r w:rsidR="00377645">
              <w:t>tacotron</w:t>
            </w:r>
            <w:proofErr w:type="spellEnd"/>
            <w:r w:rsidR="0053597B">
              <w:t xml:space="preserve"> model</w:t>
            </w:r>
          </w:p>
          <w:p w14:paraId="29FFF041" w14:textId="2E9E41DB" w:rsidR="00801FFA" w:rsidRDefault="0053597B" w:rsidP="008E729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worked on face enhancement by splitting video into frames </w:t>
            </w:r>
          </w:p>
          <w:p w14:paraId="0FC173EE" w14:textId="3E59429C" w:rsidR="00801FFA" w:rsidRDefault="0053597B" w:rsidP="00801FFA">
            <w:pPr>
              <w:pStyle w:val="ListParagraph"/>
              <w:numPr>
                <w:ilvl w:val="0"/>
                <w:numId w:val="5"/>
              </w:numPr>
            </w:pPr>
            <w:r>
              <w:t>worked on changing the background to a custom video or photo background</w:t>
            </w:r>
            <w:r w:rsidR="00EA2790">
              <w:t xml:space="preserve"> using CV techniques</w:t>
            </w:r>
            <w:r>
              <w:t xml:space="preserve">. </w:t>
            </w:r>
          </w:p>
          <w:p w14:paraId="34A7064B" w14:textId="4F0047FD" w:rsidR="00377645" w:rsidRDefault="0053597B" w:rsidP="00377645">
            <w:pPr>
              <w:pStyle w:val="ListParagraph"/>
              <w:numPr>
                <w:ilvl w:val="0"/>
                <w:numId w:val="5"/>
              </w:numPr>
            </w:pPr>
            <w:r>
              <w:t xml:space="preserve">integrated the </w:t>
            </w:r>
            <w:r w:rsidR="00377645">
              <w:t>Lip-sync and background changing models using shell script in python</w:t>
            </w:r>
            <w:r>
              <w:t xml:space="preserve"> </w:t>
            </w:r>
          </w:p>
          <w:p w14:paraId="79BB1AF6" w14:textId="2D79CC80" w:rsidR="002B1976" w:rsidRDefault="00377645" w:rsidP="00377645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53597B">
              <w:t xml:space="preserve">eveloped an API on </w:t>
            </w:r>
            <w:proofErr w:type="spellStart"/>
            <w:r w:rsidR="0053597B">
              <w:t>nodeJS</w:t>
            </w:r>
            <w:proofErr w:type="spellEnd"/>
            <w:r w:rsidR="0053597B">
              <w:t xml:space="preserve"> to </w:t>
            </w:r>
            <w:r>
              <w:t>invoke the service</w:t>
            </w:r>
            <w:r w:rsidR="0053597B">
              <w:t xml:space="preserve"> to generate a custom lip-sync video</w:t>
            </w:r>
          </w:p>
          <w:p w14:paraId="1F6A7406" w14:textId="77777777" w:rsidR="00AF21DC" w:rsidRDefault="00AF21DC" w:rsidP="004C34B5">
            <w:pPr>
              <w:pStyle w:val="Heading2"/>
            </w:pPr>
          </w:p>
          <w:p w14:paraId="72DC4AED" w14:textId="025203DA" w:rsidR="004C34B5" w:rsidRDefault="004C34B5" w:rsidP="004C34B5">
            <w:pPr>
              <w:pStyle w:val="Heading2"/>
            </w:pPr>
            <w:r>
              <w:t>PROJECTS</w:t>
            </w:r>
            <w:r w:rsidR="00413996">
              <w:t xml:space="preserve"> (GitHub: </w:t>
            </w:r>
            <w:hyperlink r:id="rId12" w:history="1">
              <w:r w:rsidR="00413996" w:rsidRPr="00121AA8">
                <w:rPr>
                  <w:rStyle w:val="Hyperlink"/>
                </w:rPr>
                <w:t>https://github.com/neha04-12</w:t>
              </w:r>
            </w:hyperlink>
            <w:r w:rsidR="00413996">
              <w:t>)</w:t>
            </w:r>
          </w:p>
          <w:p w14:paraId="2196E657" w14:textId="084D8121" w:rsidR="00801FFA" w:rsidRDefault="00331DF6" w:rsidP="00801FFA">
            <w:pPr>
              <w:rPr>
                <w:b/>
                <w:bCs/>
                <w:sz w:val="20"/>
                <w:szCs w:val="20"/>
              </w:rPr>
            </w:pPr>
            <w:r w:rsidRPr="00331DF6">
              <w:rPr>
                <w:b/>
                <w:bCs/>
                <w:sz w:val="20"/>
                <w:szCs w:val="20"/>
              </w:rPr>
              <w:t>Completed Projects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0EBDDC0C" w14:textId="25E6E90D" w:rsidR="00EA2790" w:rsidRPr="000B4E7F" w:rsidRDefault="00EA2790" w:rsidP="00EA279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Handwritten Signature recognition and matching using OpenCV and CNN</w:t>
            </w:r>
          </w:p>
          <w:p w14:paraId="4EA1722C" w14:textId="00D36E85" w:rsidR="000B4E7F" w:rsidRPr="000B4E7F" w:rsidRDefault="000B4E7F" w:rsidP="000B4E7F">
            <w:pPr>
              <w:pStyle w:val="ListParagraph"/>
              <w:rPr>
                <w:sz w:val="20"/>
                <w:szCs w:val="20"/>
              </w:rPr>
            </w:pPr>
            <w:r>
              <w:t>I have collected handwritten signature data, scanned and applied image preprocessing using Compute Vision techniques on them to format the entire dataset. Then applied image augmentation on the dataset.</w:t>
            </w:r>
            <w:r w:rsidR="00F4679D">
              <w:t xml:space="preserve"> Trained a CNN to extract feature vectors for each signature and compare two of them to check their similarity.</w:t>
            </w:r>
            <w:r w:rsidR="00443F6D">
              <w:t xml:space="preserve"> Lastly used decision trees and logistic regression for classification of train, validation and test set.</w:t>
            </w:r>
            <w:r>
              <w:t xml:space="preserve"> </w:t>
            </w:r>
          </w:p>
          <w:p w14:paraId="25CF61A3" w14:textId="122F7DD8" w:rsidR="00413996" w:rsidRDefault="00413996" w:rsidP="004C34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Digit Recognition Using Neural Networks</w:t>
            </w:r>
            <w:r w:rsidR="00994830">
              <w:rPr>
                <w:b/>
                <w:bCs/>
              </w:rPr>
              <w:t xml:space="preserve"> and CNN</w:t>
            </w:r>
          </w:p>
          <w:p w14:paraId="2860F6CD" w14:textId="04DDCABE" w:rsidR="00413996" w:rsidRPr="00413996" w:rsidRDefault="00413996" w:rsidP="00413996">
            <w:pPr>
              <w:pStyle w:val="ListParagraph"/>
            </w:pPr>
            <w:r w:rsidRPr="00413996">
              <w:t>This project is an implementation of neural networks from scratch with different cost functions, an activation function and back propagation algorithm written on my own</w:t>
            </w:r>
            <w:r>
              <w:t>. The two models with quadratic cost and Cross entropy cost give good accuracy on training as well as validation data.</w:t>
            </w:r>
            <w:r w:rsidR="00994830">
              <w:t xml:space="preserve"> I have also implemented Neural Networks using TensorFlow with SoftMax function. I have even approached the problem statement with CNN which gave a pretty high accuracy.</w:t>
            </w:r>
          </w:p>
          <w:p w14:paraId="06E145F7" w14:textId="6B24BBDB" w:rsidR="005E71B5" w:rsidRDefault="005E71B5" w:rsidP="004C34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Sentiment Analysis of Product reviews using natural language processing</w:t>
            </w:r>
          </w:p>
          <w:p w14:paraId="1C8B3708" w14:textId="182EA663" w:rsidR="005E71B5" w:rsidRDefault="005E71B5" w:rsidP="005E71B5">
            <w:pPr>
              <w:pStyle w:val="ListParagraph"/>
            </w:pPr>
            <w:r w:rsidRPr="005E71B5">
              <w:t xml:space="preserve">Built a classification model </w:t>
            </w:r>
            <w:r>
              <w:t>of</w:t>
            </w:r>
            <w:r w:rsidRPr="005E71B5">
              <w:t xml:space="preserve"> the sentiments of reviews given by user using NLTK and </w:t>
            </w:r>
            <w:proofErr w:type="spellStart"/>
            <w:r w:rsidRPr="005E71B5">
              <w:t>sk</w:t>
            </w:r>
            <w:r>
              <w:t>L</w:t>
            </w:r>
            <w:r w:rsidRPr="005E71B5">
              <w:t>earn</w:t>
            </w:r>
            <w:proofErr w:type="spellEnd"/>
          </w:p>
          <w:p w14:paraId="55DE8AF7" w14:textId="77777777" w:rsidR="005A7F04" w:rsidRPr="004C34B5" w:rsidRDefault="005A7F04" w:rsidP="005A7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Speech</w:t>
            </w:r>
            <w:r w:rsidRPr="004C34B5">
              <w:rPr>
                <w:b/>
                <w:bCs/>
              </w:rPr>
              <w:t xml:space="preserve"> generation/Prediction project:</w:t>
            </w:r>
          </w:p>
          <w:p w14:paraId="55861260" w14:textId="77777777" w:rsidR="005A7F04" w:rsidRDefault="005A7F04" w:rsidP="005A7F04">
            <w:pPr>
              <w:pStyle w:val="ListParagraph"/>
            </w:pPr>
            <w:r>
              <w:t>Built a model to predict the upcoming words, given a seed word as input, based on a text file data (Speech of a national Leader)</w:t>
            </w:r>
          </w:p>
          <w:p w14:paraId="4780DC83" w14:textId="77777777" w:rsidR="005A7F04" w:rsidRDefault="005A7F04" w:rsidP="005A7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Semantic Textual Similarity</w:t>
            </w:r>
            <w:r w:rsidRPr="004C34B5">
              <w:rPr>
                <w:b/>
                <w:bCs/>
              </w:rPr>
              <w:t>:</w:t>
            </w:r>
          </w:p>
          <w:p w14:paraId="359860B0" w14:textId="77777777" w:rsidR="005A7F04" w:rsidRPr="004C147D" w:rsidRDefault="005A7F04" w:rsidP="005A7F04">
            <w:pPr>
              <w:pStyle w:val="ListParagraph"/>
            </w:pPr>
            <w:r w:rsidRPr="004C147D">
              <w:t>Finding the similarity metrics between two documents using cosine similarity and sentence transformers</w:t>
            </w:r>
          </w:p>
          <w:p w14:paraId="31C20446" w14:textId="77777777" w:rsidR="005A7F04" w:rsidRPr="004C34B5" w:rsidRDefault="005A7F04" w:rsidP="005A7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Resume Parsing using NLP</w:t>
            </w:r>
            <w:r w:rsidRPr="004C34B5">
              <w:rPr>
                <w:b/>
                <w:bCs/>
              </w:rPr>
              <w:t>:</w:t>
            </w:r>
          </w:p>
          <w:p w14:paraId="7B2ABE14" w14:textId="77777777" w:rsidR="005A7F04" w:rsidRDefault="005A7F04" w:rsidP="005A7F04">
            <w:pPr>
              <w:pStyle w:val="ListParagraph"/>
            </w:pPr>
            <w:r>
              <w:t>Reading a list of resumes and extracting the educational qualification, year of study and institution name</w:t>
            </w:r>
            <w:r w:rsidRPr="004C34B5">
              <w:t>.</w:t>
            </w:r>
          </w:p>
          <w:p w14:paraId="31CAFE80" w14:textId="77777777" w:rsidR="005A7F04" w:rsidRPr="004C34B5" w:rsidRDefault="005A7F04" w:rsidP="005A7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FAQ Virtual Agent</w:t>
            </w:r>
            <w:r w:rsidRPr="004C34B5">
              <w:rPr>
                <w:b/>
                <w:bCs/>
              </w:rPr>
              <w:t>:</w:t>
            </w:r>
          </w:p>
          <w:p w14:paraId="50B1F3B0" w14:textId="170254D8" w:rsidR="005A7F04" w:rsidRDefault="005A7F04" w:rsidP="005A7F04">
            <w:pPr>
              <w:pStyle w:val="ListParagraph"/>
            </w:pPr>
            <w:r w:rsidRPr="002B1976">
              <w:t xml:space="preserve">I Have developed an FAQ answering virtual agent using natural language processing, sentence transformers and cosine similarity of documents. I have collected my own data to train the model. I have used FAQs of </w:t>
            </w:r>
            <w:proofErr w:type="spellStart"/>
            <w:r w:rsidRPr="002B1976">
              <w:t>Swiggy</w:t>
            </w:r>
            <w:proofErr w:type="spellEnd"/>
            <w:r w:rsidRPr="002B1976">
              <w:t xml:space="preserve"> collected from Glassdoor. </w:t>
            </w:r>
          </w:p>
          <w:p w14:paraId="401EF3DD" w14:textId="77777777" w:rsidR="005A7F04" w:rsidRDefault="005A7F04" w:rsidP="005A7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Video Engagement Prediction</w:t>
            </w:r>
          </w:p>
          <w:p w14:paraId="7E7E3D2C" w14:textId="77777777" w:rsidR="005A7F04" w:rsidRPr="000B15B0" w:rsidRDefault="005A7F04" w:rsidP="005A7F04">
            <w:pPr>
              <w:pStyle w:val="ListParagraph"/>
            </w:pPr>
            <w:r>
              <w:t>This project was a solution to Analytics Vidhya Job-a-thon. I preprocessed the data, handles missing values, transformed data to categorical values (One hot encoding) to make it an easier problem statement. Lastly, I used Linear regression for training on train data and validation data for the model accuracy. Lastly predicting on test set.</w:t>
            </w:r>
          </w:p>
          <w:p w14:paraId="4BFDC3A9" w14:textId="77777777" w:rsidR="005A7F04" w:rsidRPr="000B15B0" w:rsidRDefault="005A7F04" w:rsidP="005A7F04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Employee Churn Prediction</w:t>
            </w:r>
          </w:p>
          <w:p w14:paraId="52A93339" w14:textId="596420CE" w:rsidR="005A7F04" w:rsidRPr="005A7F04" w:rsidRDefault="005A7F04" w:rsidP="005A7F04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t xml:space="preserve">This project was a solution to Analytics Vidhya Job-a-thon. Firstly, I performed univariate and multivariate analysis on the given dataset. And concluded the important features for the </w:t>
            </w:r>
            <w:r>
              <w:lastRenderedPageBreak/>
              <w:t>target variable. Next was preprocessing, and dealing with missing values. I performed one hot encoding and bucketed the numerical values to make it a categorical value making it easier for binary classification.</w:t>
            </w:r>
          </w:p>
          <w:p w14:paraId="404EB3F7" w14:textId="77777777" w:rsidR="000B15B0" w:rsidRDefault="000B15B0" w:rsidP="000B15B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D1D9C">
              <w:rPr>
                <w:b/>
                <w:bCs/>
              </w:rPr>
              <w:t>Systematic Momentum Investing: Back testing Results for</w:t>
            </w:r>
            <w:r w:rsidRPr="00DD1D9C">
              <w:rPr>
                <w:b/>
                <w:bCs/>
              </w:rPr>
              <w:br/>
              <w:t xml:space="preserve"> Indian Market</w:t>
            </w:r>
          </w:p>
          <w:p w14:paraId="06B20923" w14:textId="3A9C9491" w:rsidR="005A7F04" w:rsidRDefault="000B15B0" w:rsidP="005A7F04">
            <w:pPr>
              <w:pStyle w:val="ListParagraph"/>
            </w:pPr>
            <w:r w:rsidRPr="00DD1D9C">
              <w:t>This project is a</w:t>
            </w:r>
            <w:r>
              <w:t xml:space="preserve">n </w:t>
            </w:r>
            <w:r w:rsidRPr="00DD1D9C">
              <w:t>implementation of the systematic momentum model</w:t>
            </w:r>
            <w:r>
              <w:t xml:space="preserve"> to predict returns and built </w:t>
            </w:r>
            <w:r w:rsidRPr="00DD1D9C">
              <w:t>Back testing strategies from scratch and Machine Learning concepts like exponential regression for momentum calculation and standard deviation for volatility calculation.</w:t>
            </w:r>
          </w:p>
          <w:p w14:paraId="7715498C" w14:textId="77777777" w:rsidR="005A7F04" w:rsidRPr="00F4679D" w:rsidRDefault="005A7F04" w:rsidP="005A7F04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Phishing website detection using ML techniques</w:t>
            </w:r>
          </w:p>
          <w:p w14:paraId="20D42C3E" w14:textId="25DA8872" w:rsidR="005A7F04" w:rsidRPr="005E71B5" w:rsidRDefault="005A7F04" w:rsidP="005A7F04">
            <w:pPr>
              <w:pStyle w:val="ListParagraph"/>
            </w:pPr>
            <w:r>
              <w:t xml:space="preserve">Collected data for phishing and non-phishing websites with their label. Extracted features for the URLs to make </w:t>
            </w:r>
            <w:proofErr w:type="spellStart"/>
            <w:r>
              <w:t>trainina</w:t>
            </w:r>
            <w:proofErr w:type="spellEnd"/>
            <w:r>
              <w:t xml:space="preserve"> and classification easier. Trained using Random Forest Classifiers, Neural Network Classifiers and Support Vector Classifiers</w:t>
            </w:r>
          </w:p>
          <w:p w14:paraId="050F2B1E" w14:textId="0B7E49C8" w:rsidR="005376E0" w:rsidRDefault="005376E0" w:rsidP="004C34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Implementation of Non-Repudiation in Financial messaging:</w:t>
            </w:r>
          </w:p>
          <w:p w14:paraId="63ECFCE5" w14:textId="77B682CC" w:rsidR="005376E0" w:rsidRPr="005376E0" w:rsidRDefault="005376E0" w:rsidP="005376E0">
            <w:pPr>
              <w:pStyle w:val="ListParagraph"/>
            </w:pPr>
            <w:r>
              <w:t>Secured exchange of financial messages using asymmetric cryptography and digital signatures.</w:t>
            </w:r>
          </w:p>
          <w:p w14:paraId="5093505C" w14:textId="7BAF0992" w:rsidR="004C34B5" w:rsidRPr="004C34B5" w:rsidRDefault="004C34B5" w:rsidP="004C34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C34B5">
              <w:rPr>
                <w:b/>
                <w:bCs/>
              </w:rPr>
              <w:t>Future Sales prediction model linear regression and light GBM:</w:t>
            </w:r>
          </w:p>
          <w:p w14:paraId="2EF02F73" w14:textId="584EFB03" w:rsidR="00DD1D9C" w:rsidRDefault="004C34B5" w:rsidP="00413996">
            <w:pPr>
              <w:pStyle w:val="ListParagraph"/>
            </w:pPr>
            <w:r>
              <w:t>Built a model to predict total sales for every product and store in the next month based of historic data with an accuracy of 80%</w:t>
            </w:r>
          </w:p>
          <w:p w14:paraId="0F8377F7" w14:textId="5E60AFAE" w:rsidR="004C34B5" w:rsidRPr="004C34B5" w:rsidRDefault="004C34B5" w:rsidP="004C34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C34B5">
              <w:rPr>
                <w:b/>
                <w:bCs/>
              </w:rPr>
              <w:t>Loan prediction in Azure ML studio:</w:t>
            </w:r>
          </w:p>
          <w:p w14:paraId="3E409122" w14:textId="1191D756" w:rsidR="004C34B5" w:rsidRDefault="004C34B5" w:rsidP="004C34B5">
            <w:pPr>
              <w:pStyle w:val="ListParagraph"/>
            </w:pPr>
            <w:r>
              <w:t>Predicts Loan eligibility based on historical data of loan defaults.</w:t>
            </w:r>
          </w:p>
          <w:p w14:paraId="03DF976F" w14:textId="08AA1168" w:rsidR="00320FCA" w:rsidRDefault="00320FCA" w:rsidP="00320FCA">
            <w:pPr>
              <w:pStyle w:val="Heading2"/>
            </w:pPr>
            <w:r>
              <w:t>Extra-curricular Engagements</w:t>
            </w:r>
          </w:p>
          <w:p w14:paraId="33C13572" w14:textId="49FAD1DF" w:rsidR="00320FCA" w:rsidRDefault="00320FCA" w:rsidP="00320FCA">
            <w:pPr>
              <w:pStyle w:val="ListParagraph"/>
              <w:numPr>
                <w:ilvl w:val="0"/>
                <w:numId w:val="1"/>
              </w:numPr>
            </w:pPr>
            <w:r>
              <w:t>Active member of the IEEE computer society during 2019-2020</w:t>
            </w:r>
          </w:p>
          <w:p w14:paraId="59B18614" w14:textId="77777777" w:rsidR="00320FCA" w:rsidRDefault="00320FCA" w:rsidP="00320FCA">
            <w:pPr>
              <w:pStyle w:val="ListParagraph"/>
              <w:numPr>
                <w:ilvl w:val="0"/>
                <w:numId w:val="1"/>
              </w:numPr>
            </w:pPr>
            <w:r>
              <w:t>Active member of the Dance Club at VIT Chennai 2020-2021</w:t>
            </w:r>
          </w:p>
          <w:p w14:paraId="0A71A0CF" w14:textId="0CEB418A" w:rsidR="00D92507" w:rsidRPr="00D92507" w:rsidRDefault="00D92507" w:rsidP="00D92507">
            <w:pPr>
              <w:ind w:left="360"/>
              <w:rPr>
                <w:lang w:val="en-IN"/>
              </w:rPr>
            </w:pPr>
            <w:r w:rsidRPr="00D92507">
              <w:rPr>
                <w:lang w:val="en-IN"/>
              </w:rPr>
              <w:t>-</w:t>
            </w:r>
            <w:r>
              <w:rPr>
                <w:lang w:val="en-IN"/>
              </w:rPr>
              <w:t xml:space="preserve">     </w:t>
            </w:r>
            <w:r w:rsidRPr="00D92507">
              <w:rPr>
                <w:lang w:val="en-IN"/>
              </w:rPr>
              <w:t xml:space="preserve"> Workshop on ML and Data Structures by Coding Blocks, 2020</w:t>
            </w:r>
          </w:p>
          <w:p w14:paraId="4432DC1F" w14:textId="44F0BD80" w:rsidR="00D92507" w:rsidRPr="00D92507" w:rsidRDefault="00D92507" w:rsidP="00D92507">
            <w:pPr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D92507">
              <w:rPr>
                <w:lang w:val="en-IN"/>
              </w:rPr>
              <w:t>-</w:t>
            </w:r>
            <w:r>
              <w:rPr>
                <w:lang w:val="en-IN"/>
              </w:rPr>
              <w:t xml:space="preserve">     </w:t>
            </w:r>
            <w:r w:rsidRPr="00D92507">
              <w:rPr>
                <w:lang w:val="en-IN"/>
              </w:rPr>
              <w:t xml:space="preserve"> TCS </w:t>
            </w:r>
            <w:proofErr w:type="spellStart"/>
            <w:r w:rsidRPr="00D92507">
              <w:rPr>
                <w:lang w:val="en-IN"/>
              </w:rPr>
              <w:t>CodeVita</w:t>
            </w:r>
            <w:proofErr w:type="spellEnd"/>
            <w:r w:rsidRPr="00D92507">
              <w:rPr>
                <w:lang w:val="en-IN"/>
              </w:rPr>
              <w:t xml:space="preserve"> cleared round 1, September 2019</w:t>
            </w:r>
          </w:p>
          <w:p w14:paraId="6E337091" w14:textId="62F6C679" w:rsidR="00D92507" w:rsidRPr="00D92507" w:rsidRDefault="00D92507" w:rsidP="00D92507">
            <w:pPr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D92507">
              <w:rPr>
                <w:lang w:val="en-IN"/>
              </w:rPr>
              <w:t>-</w:t>
            </w:r>
            <w:r>
              <w:rPr>
                <w:lang w:val="en-IN"/>
              </w:rPr>
              <w:t xml:space="preserve">     </w:t>
            </w:r>
            <w:r w:rsidRPr="00D92507">
              <w:rPr>
                <w:lang w:val="en-IN"/>
              </w:rPr>
              <w:t xml:space="preserve"> IEEE member of ML bootcamps, 2019-2020</w:t>
            </w:r>
          </w:p>
          <w:p w14:paraId="6C822CCE" w14:textId="77777777" w:rsidR="00D92507" w:rsidRDefault="00D92507" w:rsidP="00D92507">
            <w:pPr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D92507">
              <w:rPr>
                <w:lang w:val="en-IN"/>
              </w:rPr>
              <w:t>-</w:t>
            </w:r>
            <w:r>
              <w:rPr>
                <w:lang w:val="en-IN"/>
              </w:rPr>
              <w:t xml:space="preserve">     </w:t>
            </w:r>
            <w:r w:rsidRPr="00D92507">
              <w:rPr>
                <w:lang w:val="en-IN"/>
              </w:rPr>
              <w:t xml:space="preserve"> Cognitive computing 2-day certification course by external</w:t>
            </w:r>
          </w:p>
          <w:p w14:paraId="528C42B7" w14:textId="31E644A2" w:rsidR="00D92507" w:rsidRPr="0061285F" w:rsidRDefault="00D92507" w:rsidP="00443F6D">
            <w:r>
              <w:rPr>
                <w:lang w:val="en-IN"/>
              </w:rPr>
              <w:t xml:space="preserve">              Faculty, A</w:t>
            </w:r>
            <w:r w:rsidRPr="004C34B5">
              <w:rPr>
                <w:lang w:val="en-IN"/>
              </w:rPr>
              <w:t>ugust 2019</w:t>
            </w:r>
          </w:p>
        </w:tc>
      </w:tr>
      <w:tr w:rsidR="00435FF7" w14:paraId="3AC1CD0B" w14:textId="77777777" w:rsidTr="00482278">
        <w:tc>
          <w:tcPr>
            <w:tcW w:w="3600" w:type="dxa"/>
          </w:tcPr>
          <w:p w14:paraId="69974BD7" w14:textId="77777777" w:rsidR="00435FF7" w:rsidRDefault="00435FF7" w:rsidP="00482278">
            <w:pPr>
              <w:pStyle w:val="Heading3"/>
            </w:pPr>
          </w:p>
        </w:tc>
        <w:tc>
          <w:tcPr>
            <w:tcW w:w="795" w:type="dxa"/>
          </w:tcPr>
          <w:p w14:paraId="6C4562B3" w14:textId="77777777" w:rsidR="00435FF7" w:rsidRDefault="00435FF7" w:rsidP="00482278">
            <w:pPr>
              <w:tabs>
                <w:tab w:val="left" w:pos="990"/>
              </w:tabs>
            </w:pPr>
          </w:p>
        </w:tc>
        <w:tc>
          <w:tcPr>
            <w:tcW w:w="6395" w:type="dxa"/>
          </w:tcPr>
          <w:p w14:paraId="1CD80C0A" w14:textId="680E5848" w:rsidR="00A47E6D" w:rsidRDefault="00A47E6D" w:rsidP="00A47E6D">
            <w:pPr>
              <w:pStyle w:val="Heading2"/>
            </w:pPr>
            <w:r>
              <w:t>Courses</w:t>
            </w:r>
            <w:r w:rsidR="00D92507">
              <w:t xml:space="preserve"> And Certifications</w:t>
            </w:r>
            <w:r w:rsidR="006A7672">
              <w:t xml:space="preserve"> </w:t>
            </w:r>
          </w:p>
          <w:p w14:paraId="459FFF65" w14:textId="649C0171" w:rsidR="00704146" w:rsidRPr="00974327" w:rsidRDefault="00487268" w:rsidP="00487268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proofErr w:type="spellStart"/>
            <w:r w:rsidR="00704146" w:rsidRPr="00974327">
              <w:rPr>
                <w:lang w:val="en-IN"/>
              </w:rPr>
              <w:t>Finlatics</w:t>
            </w:r>
            <w:proofErr w:type="spellEnd"/>
            <w:r w:rsidR="00704146" w:rsidRPr="00974327">
              <w:rPr>
                <w:lang w:val="en-IN"/>
              </w:rPr>
              <w:t xml:space="preserve"> Business Analyst Experience program (</w:t>
            </w:r>
            <w:proofErr w:type="spellStart"/>
            <w:r w:rsidR="00704146" w:rsidRPr="00974327">
              <w:rPr>
                <w:lang w:val="en-IN"/>
              </w:rPr>
              <w:t>Finlatics</w:t>
            </w:r>
            <w:proofErr w:type="spellEnd"/>
            <w:r w:rsidR="00704146" w:rsidRPr="00974327">
              <w:rPr>
                <w:lang w:val="en-IN"/>
              </w:rPr>
              <w:t>)</w:t>
            </w:r>
          </w:p>
          <w:p w14:paraId="1857C9F0" w14:textId="2615A77A" w:rsidR="00704146" w:rsidRPr="00974327" w:rsidRDefault="00704146" w:rsidP="00487268">
            <w:pPr>
              <w:pStyle w:val="ListParagraph"/>
              <w:rPr>
                <w:rFonts w:cs="Segoe UI"/>
                <w:shd w:val="clear" w:color="auto" w:fill="FFFFFF"/>
              </w:rPr>
            </w:pPr>
            <w:r w:rsidRPr="00974327">
              <w:rPr>
                <w:lang w:val="en-IN"/>
              </w:rPr>
              <w:t>-</w:t>
            </w:r>
            <w:r w:rsidR="00487268" w:rsidRPr="00974327">
              <w:rPr>
                <w:rFonts w:cs="Segoe UI"/>
                <w:b/>
                <w:bCs/>
                <w:shd w:val="clear" w:color="auto" w:fill="FFFFFF"/>
              </w:rPr>
              <w:t xml:space="preserve"> </w:t>
            </w:r>
            <w:r w:rsidRPr="00974327">
              <w:rPr>
                <w:rFonts w:cs="Segoe UI"/>
                <w:shd w:val="clear" w:color="auto" w:fill="FFFFFF"/>
              </w:rPr>
              <w:t>SQL using MySQL and Database Design (Udemy)</w:t>
            </w:r>
          </w:p>
          <w:p w14:paraId="6CF33953" w14:textId="18959C1B" w:rsidR="00487268" w:rsidRPr="00974327" w:rsidRDefault="00704146" w:rsidP="00487268">
            <w:pPr>
              <w:pStyle w:val="ListParagraph"/>
              <w:rPr>
                <w:rFonts w:cs="Segoe UI"/>
                <w:shd w:val="clear" w:color="auto" w:fill="FFFFFF"/>
              </w:rPr>
            </w:pPr>
            <w:r w:rsidRPr="00974327">
              <w:rPr>
                <w:rFonts w:cs="Segoe UI"/>
                <w:shd w:val="clear" w:color="auto" w:fill="FFFFFF"/>
              </w:rPr>
              <w:t>-</w:t>
            </w:r>
            <w:r w:rsidRPr="00974327">
              <w:rPr>
                <w:rFonts w:cs="Segoe UI"/>
                <w:b/>
                <w:bCs/>
                <w:shd w:val="clear" w:color="auto" w:fill="FFFFFF"/>
              </w:rPr>
              <w:t xml:space="preserve"> </w:t>
            </w:r>
            <w:r w:rsidR="00487268" w:rsidRPr="00974327">
              <w:rPr>
                <w:rFonts w:cs="Segoe UI"/>
                <w:shd w:val="clear" w:color="auto" w:fill="FFFFFF"/>
              </w:rPr>
              <w:t xml:space="preserve">NLP with Python for Machine Learning Essential Training </w:t>
            </w:r>
          </w:p>
          <w:p w14:paraId="7C66390D" w14:textId="59646F80" w:rsidR="00487268" w:rsidRPr="00974327" w:rsidRDefault="00487268" w:rsidP="00487268">
            <w:pPr>
              <w:pStyle w:val="ListParagraph"/>
              <w:rPr>
                <w:lang w:val="en-IN"/>
              </w:rPr>
            </w:pPr>
            <w:r w:rsidRPr="00974327">
              <w:rPr>
                <w:rFonts w:cs="Segoe UI"/>
                <w:shd w:val="clear" w:color="auto" w:fill="FFFFFF"/>
              </w:rPr>
              <w:t>(On LinkedIn Learning)</w:t>
            </w:r>
          </w:p>
          <w:p w14:paraId="686F7A6E" w14:textId="52E7C096" w:rsidR="00A47E6D" w:rsidRPr="00974327" w:rsidRDefault="00487268" w:rsidP="00A47E6D">
            <w:pPr>
              <w:pStyle w:val="ListParagraph"/>
              <w:rPr>
                <w:lang w:val="en-IN"/>
              </w:rPr>
            </w:pPr>
            <w:r w:rsidRPr="00974327">
              <w:rPr>
                <w:lang w:val="en-IN"/>
              </w:rPr>
              <w:t xml:space="preserve">- </w:t>
            </w:r>
            <w:r w:rsidR="00A47E6D" w:rsidRPr="00974327">
              <w:rPr>
                <w:lang w:val="en-IN"/>
              </w:rPr>
              <w:t xml:space="preserve">Data Analysis in Python – University of Pennsylvania </w:t>
            </w:r>
          </w:p>
          <w:p w14:paraId="45F08722" w14:textId="409852A8" w:rsidR="00A47E6D" w:rsidRPr="00974327" w:rsidRDefault="00A47E6D" w:rsidP="00A47E6D">
            <w:pPr>
              <w:pStyle w:val="ListParagraph"/>
              <w:rPr>
                <w:lang w:val="en-IN"/>
              </w:rPr>
            </w:pPr>
            <w:r w:rsidRPr="00974327">
              <w:rPr>
                <w:lang w:val="en-IN"/>
              </w:rPr>
              <w:t>(</w:t>
            </w:r>
            <w:proofErr w:type="gramStart"/>
            <w:r w:rsidRPr="00974327">
              <w:rPr>
                <w:lang w:val="en-IN"/>
              </w:rPr>
              <w:t>on</w:t>
            </w:r>
            <w:proofErr w:type="gramEnd"/>
            <w:r w:rsidRPr="00974327">
              <w:rPr>
                <w:lang w:val="en-IN"/>
              </w:rPr>
              <w:t xml:space="preserve"> Coursera)</w:t>
            </w:r>
          </w:p>
          <w:p w14:paraId="2752952E" w14:textId="2D1CD3A7" w:rsidR="00A47E6D" w:rsidRPr="00974327" w:rsidRDefault="00A47E6D" w:rsidP="00A47E6D">
            <w:pPr>
              <w:pStyle w:val="ListParagraph"/>
              <w:rPr>
                <w:lang w:val="en-IN"/>
              </w:rPr>
            </w:pPr>
            <w:r w:rsidRPr="00974327">
              <w:rPr>
                <w:lang w:val="en-IN"/>
              </w:rPr>
              <w:t>- Udemy Full stack web development course, August 2021</w:t>
            </w:r>
          </w:p>
          <w:p w14:paraId="2631CC5F" w14:textId="77777777" w:rsidR="00A47E6D" w:rsidRPr="00974327" w:rsidRDefault="00A47E6D" w:rsidP="00A47E6D">
            <w:pPr>
              <w:pStyle w:val="ListParagraph"/>
              <w:rPr>
                <w:lang w:val="en-IN"/>
              </w:rPr>
            </w:pPr>
            <w:r w:rsidRPr="00974327">
              <w:rPr>
                <w:lang w:val="en-IN"/>
              </w:rPr>
              <w:t>- Coursera, How to Win a Data Science Competition: Learn</w:t>
            </w:r>
          </w:p>
          <w:p w14:paraId="5F7A1700" w14:textId="77777777" w:rsidR="00A47E6D" w:rsidRPr="00974327" w:rsidRDefault="00A47E6D" w:rsidP="00A47E6D">
            <w:pPr>
              <w:pStyle w:val="ListParagraph"/>
              <w:rPr>
                <w:lang w:val="en-IN"/>
              </w:rPr>
            </w:pPr>
            <w:r w:rsidRPr="00974327">
              <w:rPr>
                <w:lang w:val="en-IN"/>
              </w:rPr>
              <w:t xml:space="preserve">from Top </w:t>
            </w:r>
            <w:proofErr w:type="spellStart"/>
            <w:r w:rsidRPr="00974327">
              <w:rPr>
                <w:lang w:val="en-IN"/>
              </w:rPr>
              <w:t>Kagglers</w:t>
            </w:r>
            <w:proofErr w:type="spellEnd"/>
            <w:r w:rsidRPr="00974327">
              <w:rPr>
                <w:lang w:val="en-IN"/>
              </w:rPr>
              <w:t>, July 2020</w:t>
            </w:r>
          </w:p>
          <w:p w14:paraId="69D14792" w14:textId="77777777" w:rsidR="00A47E6D" w:rsidRPr="00974327" w:rsidRDefault="00A47E6D" w:rsidP="00A47E6D">
            <w:pPr>
              <w:pStyle w:val="ListParagraph"/>
              <w:rPr>
                <w:lang w:val="en-IN"/>
              </w:rPr>
            </w:pPr>
            <w:r w:rsidRPr="00974327">
              <w:rPr>
                <w:lang w:val="en-IN"/>
              </w:rPr>
              <w:t>- Coursera, Cloud computing Basics, July 2020</w:t>
            </w:r>
          </w:p>
          <w:p w14:paraId="2D98CF70" w14:textId="6BA75E71" w:rsidR="001650BA" w:rsidRDefault="001650BA" w:rsidP="00482278">
            <w:pPr>
              <w:pStyle w:val="Heading2"/>
            </w:pPr>
            <w:r>
              <w:t xml:space="preserve">Relevant courses </w:t>
            </w:r>
          </w:p>
          <w:p w14:paraId="5A5ABEF9" w14:textId="545F7322" w:rsidR="001650BA" w:rsidRDefault="001650BA" w:rsidP="00482278">
            <w:pPr>
              <w:pStyle w:val="ListParagraph"/>
              <w:numPr>
                <w:ilvl w:val="0"/>
                <w:numId w:val="1"/>
              </w:numPr>
            </w:pPr>
            <w:r>
              <w:t xml:space="preserve">Object </w:t>
            </w:r>
            <w:r w:rsidR="00C06039">
              <w:t>O</w:t>
            </w:r>
            <w:r>
              <w:t xml:space="preserve">riented </w:t>
            </w:r>
            <w:r w:rsidR="00C06039">
              <w:t>P</w:t>
            </w:r>
            <w:r>
              <w:t>rogramming</w:t>
            </w:r>
          </w:p>
          <w:p w14:paraId="665D34A4" w14:textId="77777777" w:rsidR="001650BA" w:rsidRDefault="001650BA" w:rsidP="00482278">
            <w:pPr>
              <w:pStyle w:val="ListParagraph"/>
              <w:numPr>
                <w:ilvl w:val="0"/>
                <w:numId w:val="1"/>
              </w:numPr>
            </w:pPr>
            <w:r>
              <w:t>Problem Solving in Python</w:t>
            </w:r>
          </w:p>
          <w:p w14:paraId="746BE3E8" w14:textId="16B056FC" w:rsidR="00EB0280" w:rsidRDefault="001650BA" w:rsidP="00482278">
            <w:pPr>
              <w:pStyle w:val="ListParagraph"/>
              <w:numPr>
                <w:ilvl w:val="0"/>
                <w:numId w:val="1"/>
              </w:numPr>
            </w:pPr>
            <w:r>
              <w:t xml:space="preserve">Essentials of </w:t>
            </w:r>
            <w:r w:rsidR="00C06039">
              <w:t>M</w:t>
            </w:r>
            <w:r>
              <w:t>achine Learning</w:t>
            </w:r>
          </w:p>
          <w:p w14:paraId="024F9235" w14:textId="77777777" w:rsidR="001650BA" w:rsidRDefault="001650BA" w:rsidP="00482278">
            <w:pPr>
              <w:pStyle w:val="ListParagraph"/>
              <w:numPr>
                <w:ilvl w:val="0"/>
                <w:numId w:val="1"/>
              </w:numPr>
            </w:pPr>
            <w:r>
              <w:t>Introduction to Computer Applications</w:t>
            </w:r>
          </w:p>
          <w:p w14:paraId="41A8B8D8" w14:textId="66EF17EA" w:rsidR="001650BA" w:rsidRDefault="001650BA" w:rsidP="00482278">
            <w:pPr>
              <w:pStyle w:val="ListParagraph"/>
              <w:numPr>
                <w:ilvl w:val="0"/>
                <w:numId w:val="1"/>
              </w:numPr>
            </w:pPr>
            <w:r>
              <w:t xml:space="preserve">Analysis of </w:t>
            </w:r>
            <w:r w:rsidR="00C06039">
              <w:t>D</w:t>
            </w:r>
            <w:r>
              <w:t xml:space="preserve">ata Structures, Algorithms and </w:t>
            </w:r>
            <w:r w:rsidR="00C06039">
              <w:t>G</w:t>
            </w:r>
            <w:r>
              <w:t>raph theory</w:t>
            </w:r>
          </w:p>
          <w:p w14:paraId="00C81C27" w14:textId="77777777" w:rsidR="001650BA" w:rsidRDefault="001650BA" w:rsidP="00482278">
            <w:pPr>
              <w:pStyle w:val="ListParagraph"/>
              <w:numPr>
                <w:ilvl w:val="0"/>
                <w:numId w:val="1"/>
              </w:numPr>
            </w:pPr>
            <w:r>
              <w:t>Introduction to Software engineering</w:t>
            </w:r>
          </w:p>
          <w:p w14:paraId="17ECBAF1" w14:textId="545B5FDA" w:rsidR="001650BA" w:rsidRDefault="001650BA" w:rsidP="00482278">
            <w:pPr>
              <w:pStyle w:val="ListParagraph"/>
              <w:numPr>
                <w:ilvl w:val="0"/>
                <w:numId w:val="1"/>
              </w:numPr>
            </w:pPr>
            <w:r>
              <w:t>Operating Systems</w:t>
            </w:r>
          </w:p>
          <w:p w14:paraId="5184F5AA" w14:textId="77777777" w:rsidR="00A47E6D" w:rsidRDefault="004C34B5" w:rsidP="00A47E6D">
            <w:pPr>
              <w:pStyle w:val="ListParagraph"/>
              <w:numPr>
                <w:ilvl w:val="0"/>
                <w:numId w:val="1"/>
              </w:numPr>
            </w:pPr>
            <w:r>
              <w:t>Data analytic</w:t>
            </w:r>
            <w:r w:rsidR="00A47E6D">
              <w:t>s and visualization</w:t>
            </w:r>
          </w:p>
          <w:p w14:paraId="6BC2B1E0" w14:textId="77777777" w:rsidR="00A47E6D" w:rsidRDefault="00A47E6D" w:rsidP="00A47E6D">
            <w:pPr>
              <w:pStyle w:val="ListParagraph"/>
              <w:numPr>
                <w:ilvl w:val="0"/>
                <w:numId w:val="1"/>
              </w:numPr>
            </w:pPr>
            <w:r>
              <w:t>Computer Vision</w:t>
            </w:r>
          </w:p>
          <w:p w14:paraId="3CE866F0" w14:textId="59880003" w:rsidR="00A47E6D" w:rsidRPr="0061285F" w:rsidRDefault="00A47E6D" w:rsidP="00A47E6D">
            <w:pPr>
              <w:pStyle w:val="ListParagraph"/>
              <w:numPr>
                <w:ilvl w:val="0"/>
                <w:numId w:val="1"/>
              </w:numPr>
            </w:pPr>
            <w:r>
              <w:t>Data mining</w:t>
            </w:r>
          </w:p>
        </w:tc>
      </w:tr>
    </w:tbl>
    <w:p w14:paraId="0C7A0CAA" w14:textId="18F49374" w:rsidR="0043117B" w:rsidRDefault="00000000" w:rsidP="00C85CF2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F131" w14:textId="77777777" w:rsidR="00896107" w:rsidRDefault="00896107" w:rsidP="000C45FF">
      <w:r>
        <w:separator/>
      </w:r>
    </w:p>
  </w:endnote>
  <w:endnote w:type="continuationSeparator" w:id="0">
    <w:p w14:paraId="2A25FF7C" w14:textId="77777777" w:rsidR="00896107" w:rsidRDefault="0089610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C1E3" w14:textId="77777777" w:rsidR="00896107" w:rsidRDefault="00896107" w:rsidP="000C45FF">
      <w:r>
        <w:separator/>
      </w:r>
    </w:p>
  </w:footnote>
  <w:footnote w:type="continuationSeparator" w:id="0">
    <w:p w14:paraId="2FFF05E7" w14:textId="77777777" w:rsidR="00896107" w:rsidRDefault="0089610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4E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9EBDE5" wp14:editId="18E7E00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D85"/>
    <w:multiLevelType w:val="hybridMultilevel"/>
    <w:tmpl w:val="870E8792"/>
    <w:lvl w:ilvl="0" w:tplc="40CA13AA">
      <w:start w:val="2"/>
      <w:numFmt w:val="bullet"/>
      <w:lvlText w:val="-"/>
      <w:lvlJc w:val="left"/>
      <w:pPr>
        <w:ind w:left="204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06D4312A"/>
    <w:multiLevelType w:val="hybridMultilevel"/>
    <w:tmpl w:val="9FE24ACA"/>
    <w:lvl w:ilvl="0" w:tplc="40CA13A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143FF"/>
    <w:multiLevelType w:val="hybridMultilevel"/>
    <w:tmpl w:val="7FD45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0B20"/>
    <w:multiLevelType w:val="hybridMultilevel"/>
    <w:tmpl w:val="D5360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B68A4"/>
    <w:multiLevelType w:val="hybridMultilevel"/>
    <w:tmpl w:val="2EA6FEE6"/>
    <w:lvl w:ilvl="0" w:tplc="40CA13AA">
      <w:start w:val="2"/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FB53B3"/>
    <w:multiLevelType w:val="hybridMultilevel"/>
    <w:tmpl w:val="71E286D6"/>
    <w:lvl w:ilvl="0" w:tplc="40CA13A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F0CA9"/>
    <w:multiLevelType w:val="hybridMultilevel"/>
    <w:tmpl w:val="CA3C10F2"/>
    <w:lvl w:ilvl="0" w:tplc="40CA13A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13CE"/>
    <w:multiLevelType w:val="hybridMultilevel"/>
    <w:tmpl w:val="CE08A126"/>
    <w:lvl w:ilvl="0" w:tplc="40CA13A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293323">
    <w:abstractNumId w:val="5"/>
  </w:num>
  <w:num w:numId="2" w16cid:durableId="775053892">
    <w:abstractNumId w:val="2"/>
  </w:num>
  <w:num w:numId="3" w16cid:durableId="709502660">
    <w:abstractNumId w:val="6"/>
  </w:num>
  <w:num w:numId="4" w16cid:durableId="439109076">
    <w:abstractNumId w:val="7"/>
  </w:num>
  <w:num w:numId="5" w16cid:durableId="738476937">
    <w:abstractNumId w:val="1"/>
  </w:num>
  <w:num w:numId="6" w16cid:durableId="1790318026">
    <w:abstractNumId w:val="3"/>
  </w:num>
  <w:num w:numId="7" w16cid:durableId="956181623">
    <w:abstractNumId w:val="0"/>
  </w:num>
  <w:num w:numId="8" w16cid:durableId="1541434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F7"/>
    <w:rsid w:val="00002920"/>
    <w:rsid w:val="00022385"/>
    <w:rsid w:val="0002401D"/>
    <w:rsid w:val="00032907"/>
    <w:rsid w:val="00036450"/>
    <w:rsid w:val="00063C6C"/>
    <w:rsid w:val="00081ECC"/>
    <w:rsid w:val="00094499"/>
    <w:rsid w:val="000B15B0"/>
    <w:rsid w:val="000B4E7F"/>
    <w:rsid w:val="000C45FF"/>
    <w:rsid w:val="000E3FD1"/>
    <w:rsid w:val="00112054"/>
    <w:rsid w:val="00113C4D"/>
    <w:rsid w:val="001244F5"/>
    <w:rsid w:val="001525E1"/>
    <w:rsid w:val="001650BA"/>
    <w:rsid w:val="00180329"/>
    <w:rsid w:val="0019001F"/>
    <w:rsid w:val="0019303A"/>
    <w:rsid w:val="001A74A5"/>
    <w:rsid w:val="001B2ABD"/>
    <w:rsid w:val="001D7DCC"/>
    <w:rsid w:val="001E0391"/>
    <w:rsid w:val="001E1759"/>
    <w:rsid w:val="001E5D59"/>
    <w:rsid w:val="001E7432"/>
    <w:rsid w:val="001F1ECC"/>
    <w:rsid w:val="001F5ECD"/>
    <w:rsid w:val="002400EB"/>
    <w:rsid w:val="00256CF7"/>
    <w:rsid w:val="00281FD5"/>
    <w:rsid w:val="00291FC8"/>
    <w:rsid w:val="002B1976"/>
    <w:rsid w:val="002B4870"/>
    <w:rsid w:val="002C0010"/>
    <w:rsid w:val="0030481B"/>
    <w:rsid w:val="003156FC"/>
    <w:rsid w:val="00320FCA"/>
    <w:rsid w:val="003254B5"/>
    <w:rsid w:val="00331DF6"/>
    <w:rsid w:val="00333729"/>
    <w:rsid w:val="0035099D"/>
    <w:rsid w:val="00351F2D"/>
    <w:rsid w:val="0037121F"/>
    <w:rsid w:val="00377645"/>
    <w:rsid w:val="003A6B7D"/>
    <w:rsid w:val="003B06CA"/>
    <w:rsid w:val="003C65F2"/>
    <w:rsid w:val="003E7556"/>
    <w:rsid w:val="004071FC"/>
    <w:rsid w:val="00413996"/>
    <w:rsid w:val="00435792"/>
    <w:rsid w:val="00435FF7"/>
    <w:rsid w:val="00443F6D"/>
    <w:rsid w:val="0044426C"/>
    <w:rsid w:val="00445947"/>
    <w:rsid w:val="004813B3"/>
    <w:rsid w:val="00482278"/>
    <w:rsid w:val="00487268"/>
    <w:rsid w:val="00496591"/>
    <w:rsid w:val="004C147D"/>
    <w:rsid w:val="004C34B5"/>
    <w:rsid w:val="004C63E4"/>
    <w:rsid w:val="004D3011"/>
    <w:rsid w:val="00511C24"/>
    <w:rsid w:val="0052581C"/>
    <w:rsid w:val="005262AC"/>
    <w:rsid w:val="0053597B"/>
    <w:rsid w:val="005376E0"/>
    <w:rsid w:val="00537FEB"/>
    <w:rsid w:val="00542AFA"/>
    <w:rsid w:val="005762A0"/>
    <w:rsid w:val="00583F47"/>
    <w:rsid w:val="00584686"/>
    <w:rsid w:val="005924D7"/>
    <w:rsid w:val="00594D95"/>
    <w:rsid w:val="005A7F04"/>
    <w:rsid w:val="005E39D5"/>
    <w:rsid w:val="005E71B5"/>
    <w:rsid w:val="00600670"/>
    <w:rsid w:val="0061285F"/>
    <w:rsid w:val="0062123A"/>
    <w:rsid w:val="006311DD"/>
    <w:rsid w:val="00643C2A"/>
    <w:rsid w:val="00646E75"/>
    <w:rsid w:val="006771D0"/>
    <w:rsid w:val="006A7672"/>
    <w:rsid w:val="006F3369"/>
    <w:rsid w:val="007011B2"/>
    <w:rsid w:val="00704146"/>
    <w:rsid w:val="0070454E"/>
    <w:rsid w:val="00715FCB"/>
    <w:rsid w:val="00743101"/>
    <w:rsid w:val="00773355"/>
    <w:rsid w:val="007775E1"/>
    <w:rsid w:val="007867A0"/>
    <w:rsid w:val="00791E9F"/>
    <w:rsid w:val="007927F5"/>
    <w:rsid w:val="007B0E63"/>
    <w:rsid w:val="007D38D7"/>
    <w:rsid w:val="007F6FFE"/>
    <w:rsid w:val="00800DF8"/>
    <w:rsid w:val="00801FFA"/>
    <w:rsid w:val="00802CA0"/>
    <w:rsid w:val="008517EC"/>
    <w:rsid w:val="00881BBA"/>
    <w:rsid w:val="00883781"/>
    <w:rsid w:val="00884ADE"/>
    <w:rsid w:val="00896107"/>
    <w:rsid w:val="008E7296"/>
    <w:rsid w:val="009260CD"/>
    <w:rsid w:val="0095137F"/>
    <w:rsid w:val="00952C25"/>
    <w:rsid w:val="00974327"/>
    <w:rsid w:val="00994830"/>
    <w:rsid w:val="009E46D5"/>
    <w:rsid w:val="00A2118D"/>
    <w:rsid w:val="00A47E6D"/>
    <w:rsid w:val="00A62468"/>
    <w:rsid w:val="00A82203"/>
    <w:rsid w:val="00A856FD"/>
    <w:rsid w:val="00AB075E"/>
    <w:rsid w:val="00AC2EAB"/>
    <w:rsid w:val="00AC54F5"/>
    <w:rsid w:val="00AD76E2"/>
    <w:rsid w:val="00AF21DC"/>
    <w:rsid w:val="00B20152"/>
    <w:rsid w:val="00B3110D"/>
    <w:rsid w:val="00B359E4"/>
    <w:rsid w:val="00B57D98"/>
    <w:rsid w:val="00B70850"/>
    <w:rsid w:val="00B73019"/>
    <w:rsid w:val="00BA0784"/>
    <w:rsid w:val="00BA6282"/>
    <w:rsid w:val="00BE7421"/>
    <w:rsid w:val="00C06039"/>
    <w:rsid w:val="00C066B6"/>
    <w:rsid w:val="00C2625B"/>
    <w:rsid w:val="00C30AD3"/>
    <w:rsid w:val="00C33DE7"/>
    <w:rsid w:val="00C37BA1"/>
    <w:rsid w:val="00C4674C"/>
    <w:rsid w:val="00C506CF"/>
    <w:rsid w:val="00C619E4"/>
    <w:rsid w:val="00C72BED"/>
    <w:rsid w:val="00C85CF2"/>
    <w:rsid w:val="00C9578B"/>
    <w:rsid w:val="00CB0055"/>
    <w:rsid w:val="00CB435C"/>
    <w:rsid w:val="00CC28F2"/>
    <w:rsid w:val="00D03A68"/>
    <w:rsid w:val="00D2522B"/>
    <w:rsid w:val="00D3627A"/>
    <w:rsid w:val="00D422DE"/>
    <w:rsid w:val="00D460BB"/>
    <w:rsid w:val="00D52BD2"/>
    <w:rsid w:val="00D5459D"/>
    <w:rsid w:val="00D92507"/>
    <w:rsid w:val="00DA1F4D"/>
    <w:rsid w:val="00DD00AF"/>
    <w:rsid w:val="00DD172A"/>
    <w:rsid w:val="00DD1D9C"/>
    <w:rsid w:val="00DD2497"/>
    <w:rsid w:val="00DE4B30"/>
    <w:rsid w:val="00E07815"/>
    <w:rsid w:val="00E25A26"/>
    <w:rsid w:val="00E40EFD"/>
    <w:rsid w:val="00E4381A"/>
    <w:rsid w:val="00E55D74"/>
    <w:rsid w:val="00E5704F"/>
    <w:rsid w:val="00EA1DCA"/>
    <w:rsid w:val="00EA2790"/>
    <w:rsid w:val="00EB0280"/>
    <w:rsid w:val="00EE68A2"/>
    <w:rsid w:val="00F05B1E"/>
    <w:rsid w:val="00F12380"/>
    <w:rsid w:val="00F4679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1DA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43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eha04-1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NEHA\AppData\Local\Microsoft\Office\16.0\DTS\en-US%7bFD9A3973-241E-428E-885F-C5F0E21CB235%7d\%7b0FA10C6C-33E1-4EBF-A4F8-AF041096A52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6A5032F5DD43CBAAF5242CF57E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669F-B804-4862-A282-9FBA51D716E9}"/>
      </w:docPartPr>
      <w:docPartBody>
        <w:p w:rsidR="00883D08" w:rsidRDefault="00AA2FA4">
          <w:pPr>
            <w:pStyle w:val="CD773D7FC50C4AB88D27D01C77AA61A4"/>
          </w:pPr>
          <w:r w:rsidRPr="00D5459D">
            <w:t>Profile</w:t>
          </w:r>
        </w:p>
      </w:docPartBody>
    </w:docPart>
    <w:docPart>
      <w:docPartPr>
        <w:name w:val="CD773D7FC50C4AB88D27D01C77AA6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125F2-35A0-47F7-B24C-58E0DAB76385}"/>
      </w:docPartPr>
      <w:docPartBody>
        <w:p w:rsidR="00883D08" w:rsidRDefault="00AA2FA4">
          <w:pPr>
            <w:pStyle w:val="1FD1450362114B9BA22C75C3C069662B"/>
          </w:pPr>
          <w:r w:rsidRPr="00CB0055">
            <w:t>Contact</w:t>
          </w:r>
        </w:p>
      </w:docPartBody>
    </w:docPart>
    <w:docPart>
      <w:docPartPr>
        <w:name w:val="585580CC158840AAA622F1047C25D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CB0B6-1E17-4BD9-B3D4-9124B043A151}"/>
      </w:docPartPr>
      <w:docPartBody>
        <w:p w:rsidR="00883D08" w:rsidRDefault="00AA2FA4">
          <w:r w:rsidRPr="004D3011">
            <w:t>PHONE:</w:t>
          </w:r>
        </w:p>
      </w:docPartBody>
    </w:docPart>
    <w:docPart>
      <w:docPartPr>
        <w:name w:val="1FD1450362114B9BA22C75C3C0696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FD7F5-C006-41EE-B3C6-2B0CB5677E07}"/>
      </w:docPartPr>
      <w:docPartBody>
        <w:p w:rsidR="00883D08" w:rsidRDefault="00AA2FA4">
          <w:r w:rsidRPr="004D3011">
            <w:t>EMAIL:</w:t>
          </w:r>
        </w:p>
      </w:docPartBody>
    </w:docPart>
    <w:docPart>
      <w:docPartPr>
        <w:name w:val="AC771348A0E74A68893FCEFA12F37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E4CC-9674-41FB-B135-D49E4D5349BA}"/>
      </w:docPartPr>
      <w:docPartBody>
        <w:p w:rsidR="00883D08" w:rsidRDefault="00AA2FA4"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E0"/>
    <w:rsid w:val="000F3E8F"/>
    <w:rsid w:val="00203238"/>
    <w:rsid w:val="00250FA7"/>
    <w:rsid w:val="002913BE"/>
    <w:rsid w:val="003433E8"/>
    <w:rsid w:val="0037679C"/>
    <w:rsid w:val="003D36DA"/>
    <w:rsid w:val="003E21E0"/>
    <w:rsid w:val="00514120"/>
    <w:rsid w:val="005F42E2"/>
    <w:rsid w:val="006D6308"/>
    <w:rsid w:val="0076226F"/>
    <w:rsid w:val="007625C4"/>
    <w:rsid w:val="007C5766"/>
    <w:rsid w:val="00801F4D"/>
    <w:rsid w:val="00805A53"/>
    <w:rsid w:val="00826763"/>
    <w:rsid w:val="00883D08"/>
    <w:rsid w:val="00A1501F"/>
    <w:rsid w:val="00AA2FA4"/>
    <w:rsid w:val="00AB116C"/>
    <w:rsid w:val="00AE67CE"/>
    <w:rsid w:val="00B14806"/>
    <w:rsid w:val="00B6745E"/>
    <w:rsid w:val="00C54D93"/>
    <w:rsid w:val="00C6017F"/>
    <w:rsid w:val="00E425BB"/>
    <w:rsid w:val="00E6443D"/>
    <w:rsid w:val="00E67986"/>
    <w:rsid w:val="00E71D8C"/>
    <w:rsid w:val="00E75A0D"/>
    <w:rsid w:val="00FC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D773D7FC50C4AB88D27D01C77AA61A4">
    <w:name w:val="CD773D7FC50C4AB88D27D01C77AA61A4"/>
  </w:style>
  <w:style w:type="paragraph" w:customStyle="1" w:styleId="1FD1450362114B9BA22C75C3C069662B">
    <w:name w:val="1FD1450362114B9BA22C75C3C069662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95EFAA-0060-4DC7-B06D-DB9992DD06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{0FA10C6C-33E1-4EBF-A4F8-AF041096A524}tf00546271_win32.dotx</Template>
  <TotalTime>0</TotalTime>
  <Pages>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2022-09-19T07:06:00Z</dcterms:created>
  <dcterms:modified xsi:type="dcterms:W3CDTF">2022-12-03T07:49:00Z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